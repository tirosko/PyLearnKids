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5F63" w14:textId="61762AF4" w:rsidR="00B01248" w:rsidRDefault="00B01248" w:rsidP="00B01248">
      <w:pPr>
        <w:pStyle w:val="Heading1"/>
      </w:pPr>
      <w:r>
        <w:t>Programovanie hier.</w:t>
      </w:r>
    </w:p>
    <w:p w14:paraId="1DF43F18" w14:textId="77777777" w:rsidR="00B01248" w:rsidRDefault="00B01248"/>
    <w:p w14:paraId="4FFB0E4A" w14:textId="3BF9403D" w:rsidR="002670E9" w:rsidRDefault="002670E9" w:rsidP="002670E9">
      <w:pPr>
        <w:pStyle w:val="Heading2"/>
      </w:pPr>
      <w:r>
        <w:t>Porovnanie.</w:t>
      </w:r>
    </w:p>
    <w:p w14:paraId="11D96A5B" w14:textId="295E6242" w:rsidR="002670E9" w:rsidRDefault="002670E9">
      <w:hyperlink r:id="rId7" w:history="1">
        <w:r w:rsidRPr="002670E9">
          <w:rPr>
            <w:rStyle w:val="Hyperlink"/>
          </w:rPr>
          <w:t>9 Best Python Game Development Libraries/Frameworks [2025]</w:t>
        </w:r>
      </w:hyperlink>
    </w:p>
    <w:p w14:paraId="75794E5C" w14:textId="75552410" w:rsidR="002670E9" w:rsidRDefault="002670E9" w:rsidP="002670E9">
      <w:pPr>
        <w:jc w:val="both"/>
      </w:pPr>
      <w:r w:rsidRPr="002670E9">
        <w:t xml:space="preserve">Hodinu začať treba </w:t>
      </w:r>
      <w:r>
        <w:t>začať vy</w:t>
      </w:r>
      <w:r w:rsidRPr="002670E9">
        <w:t>svetlením koľko možných iných modelov existuj</w:t>
      </w:r>
      <w:r>
        <w:t>e</w:t>
      </w:r>
      <w:r w:rsidRPr="002670E9">
        <w:t xml:space="preserve"> namiesto </w:t>
      </w:r>
      <w:r>
        <w:t xml:space="preserve">PyGame, </w:t>
      </w:r>
      <w:r w:rsidRPr="002670E9">
        <w:t>takže nie je to také jednoduché aby sme sa chceli venovať len nejakým typom úloh programovania hier</w:t>
      </w:r>
      <w:r>
        <w:t>.</w:t>
      </w:r>
    </w:p>
    <w:p w14:paraId="67CCAE6D" w14:textId="5451CE93" w:rsidR="002670E9" w:rsidRDefault="002670E9">
      <w:hyperlink r:id="rId8" w:history="1">
        <w:r w:rsidRPr="002670E9">
          <w:rPr>
            <w:rStyle w:val="Hyperlink"/>
          </w:rPr>
          <w:t>tutorials - pygame wiki</w:t>
        </w:r>
      </w:hyperlink>
    </w:p>
    <w:p w14:paraId="6C7B3C56" w14:textId="77777777" w:rsidR="00A86405" w:rsidRDefault="00A86405"/>
    <w:p w14:paraId="3617A7D1" w14:textId="1245B0E9" w:rsidR="00A86405" w:rsidRDefault="00A86405" w:rsidP="00A86405">
      <w:pPr>
        <w:pStyle w:val="Heading3"/>
      </w:pPr>
      <w:r>
        <w:t>Videa tutorials.</w:t>
      </w:r>
    </w:p>
    <w:p w14:paraId="27C6D4F4" w14:textId="0FEB21A7" w:rsidR="00A86405" w:rsidRDefault="00A86405">
      <w:hyperlink r:id="rId9" w:history="1">
        <w:r w:rsidRPr="00A86405">
          <w:rPr>
            <w:rStyle w:val="Hyperlink"/>
          </w:rPr>
          <w:t>Pygame Physics Tutorial 1</w:t>
        </w:r>
      </w:hyperlink>
    </w:p>
    <w:p w14:paraId="37FF36C4" w14:textId="68AB02AA" w:rsidR="00A86405" w:rsidRDefault="00A86405">
      <w:r>
        <w:t>Vytvorenie triedy</w:t>
      </w:r>
      <w:r w:rsidR="009E320B">
        <w:t xml:space="preserve"> a prečo.</w:t>
      </w:r>
    </w:p>
    <w:p w14:paraId="0CFAE273" w14:textId="77777777" w:rsidR="002670E9" w:rsidRDefault="002670E9"/>
    <w:p w14:paraId="38DCFA93" w14:textId="5BFD42B0" w:rsidR="00FA7B99" w:rsidRDefault="00522D98">
      <w:hyperlink r:id="rId10" w:history="1">
        <w:r w:rsidRPr="00522D98">
          <w:rPr>
            <w:rStyle w:val="Hyperlink"/>
          </w:rPr>
          <w:t>Program Arcade Games With Python And Pygame</w:t>
        </w:r>
      </w:hyperlink>
    </w:p>
    <w:p w14:paraId="393A77CD" w14:textId="77777777" w:rsidR="002670E9" w:rsidRDefault="002670E9"/>
    <w:p w14:paraId="4FD1D079" w14:textId="77777777" w:rsidR="002670E9" w:rsidRDefault="002670E9"/>
    <w:p w14:paraId="7CA23D55" w14:textId="52395CA1" w:rsidR="00FF34F7" w:rsidRDefault="00FF34F7">
      <w:r>
        <w:t>Myšlienka:</w:t>
      </w:r>
    </w:p>
    <w:p w14:paraId="7F1287C6" w14:textId="7DCE6499" w:rsidR="00FF34F7" w:rsidRDefault="00FF34F7">
      <w:hyperlink r:id="rId11" w:history="1">
        <w:r w:rsidRPr="002262BF">
          <w:rPr>
            <w:rStyle w:val="Hyperlink"/>
          </w:rPr>
          <w:t>https://www.youtube.com/watch?v=JtICmt9Rs38&amp;list=PLUjR0nhln8ubHF8yQe0kly1_00sM8S8Pv&amp;index=2</w:t>
        </w:r>
      </w:hyperlink>
      <w:r>
        <w:t xml:space="preserve"> </w:t>
      </w:r>
    </w:p>
    <w:p w14:paraId="44E95B07" w14:textId="77777777" w:rsidR="00FF34F7" w:rsidRDefault="00FF34F7"/>
    <w:p w14:paraId="459FBA33" w14:textId="35F83797" w:rsidR="00FF34F7" w:rsidRDefault="00825F61">
      <w:r>
        <w:t>Retro gamming.</w:t>
      </w:r>
    </w:p>
    <w:p w14:paraId="619A0262" w14:textId="77777777" w:rsidR="00825F61" w:rsidRDefault="00825F61"/>
    <w:p w14:paraId="4B02B347" w14:textId="77777777" w:rsidR="0096612B" w:rsidRDefault="0096612B"/>
    <w:p w14:paraId="5D64A4D6" w14:textId="377E1A21" w:rsidR="0096612B" w:rsidRDefault="0096612B">
      <w:r>
        <w:t>Podklady.</w:t>
      </w:r>
    </w:p>
    <w:p w14:paraId="2378BC87" w14:textId="64DF4CA7" w:rsidR="0096612B" w:rsidRDefault="0096612B">
      <w:hyperlink r:id="rId12" w:history="1">
        <w:r>
          <w:rPr>
            <w:rStyle w:val="Hyperlink"/>
          </w:rPr>
          <w:t>lordmauve/pgzero: A zero-boilerplate games programming framework for Python 3, based on Pygame</w:t>
        </w:r>
      </w:hyperlink>
    </w:p>
    <w:p w14:paraId="29FBC076" w14:textId="77777777" w:rsidR="0096612B" w:rsidRDefault="0096612B"/>
    <w:p w14:paraId="10248FBE" w14:textId="771C14DD" w:rsidR="00F334B8" w:rsidRDefault="00F334B8" w:rsidP="00F334B8">
      <w:pPr>
        <w:pStyle w:val="Heading2"/>
      </w:pPr>
      <w:r>
        <w:t>Virtuálne prostredie.</w:t>
      </w:r>
    </w:p>
    <w:p w14:paraId="74177E50" w14:textId="147D6355" w:rsidR="00F334B8" w:rsidRDefault="00F334B8">
      <w:r>
        <w:t>Pre vývoj tohto typu hier je potrebné nainštalovať podporné moduly napríklad:</w:t>
      </w:r>
    </w:p>
    <w:p w14:paraId="4050D66B" w14:textId="547A1A4B" w:rsidR="00F334B8" w:rsidRDefault="00F334B8">
      <w:r w:rsidRPr="00F334B8">
        <w:t>pip install pygame</w:t>
      </w:r>
    </w:p>
    <w:p w14:paraId="2D71D249" w14:textId="3D454082" w:rsidR="00F334B8" w:rsidRDefault="00F334B8">
      <w:r>
        <w:t>resp.</w:t>
      </w:r>
    </w:p>
    <w:p w14:paraId="3EE03547" w14:textId="60E8EE7B" w:rsidR="00F334B8" w:rsidRDefault="00F334B8">
      <w:r w:rsidRPr="00F334B8">
        <w:t>pip install p</w:t>
      </w:r>
      <w:r>
        <w:t>gzero – pozor Pgzero funguje s Python 3.12 a nie Python 3.13</w:t>
      </w:r>
    </w:p>
    <w:p w14:paraId="64EEE6CD" w14:textId="77777777" w:rsidR="00F334B8" w:rsidRDefault="00F334B8"/>
    <w:p w14:paraId="6D1100F9" w14:textId="607D7EBE" w:rsidR="00087C3D" w:rsidRDefault="00087C3D" w:rsidP="00087C3D">
      <w:pPr>
        <w:pStyle w:val="Heading2"/>
      </w:pPr>
      <w:r>
        <w:t>PGZero.</w:t>
      </w:r>
    </w:p>
    <w:p w14:paraId="0FBCB24D" w14:textId="77777777" w:rsidR="00087C3D" w:rsidRPr="00087C3D" w:rsidRDefault="00087C3D" w:rsidP="00087C3D">
      <w:r w:rsidRPr="00087C3D">
        <w:t xml:space="preserve">Transforming a </w:t>
      </w:r>
      <w:r w:rsidRPr="00087C3D">
        <w:rPr>
          <w:b/>
          <w:bCs/>
        </w:rPr>
        <w:t>Pygame Zero (pgzero)</w:t>
      </w:r>
      <w:r w:rsidRPr="00087C3D">
        <w:t xml:space="preserve"> program into </w:t>
      </w:r>
      <w:r w:rsidRPr="00087C3D">
        <w:rPr>
          <w:b/>
          <w:bCs/>
        </w:rPr>
        <w:t>Pygame</w:t>
      </w:r>
      <w:r w:rsidRPr="00087C3D">
        <w:t xml:space="preserve"> requires manually replacing pgzero-specific features with equivalent Pygame code. Here’s a general approach:</w:t>
      </w:r>
    </w:p>
    <w:p w14:paraId="5510E773" w14:textId="77777777" w:rsidR="00087C3D" w:rsidRPr="00087C3D" w:rsidRDefault="00087C3D" w:rsidP="00087C3D">
      <w:pPr>
        <w:rPr>
          <w:b/>
          <w:bCs/>
        </w:rPr>
      </w:pPr>
      <w:r w:rsidRPr="00087C3D">
        <w:rPr>
          <w:b/>
          <w:bCs/>
        </w:rPr>
        <w:t>Steps to Convert:</w:t>
      </w:r>
    </w:p>
    <w:p w14:paraId="048BF874" w14:textId="77777777" w:rsidR="00087C3D" w:rsidRPr="00087C3D" w:rsidRDefault="00087C3D" w:rsidP="00087C3D">
      <w:pPr>
        <w:numPr>
          <w:ilvl w:val="0"/>
          <w:numId w:val="1"/>
        </w:numPr>
      </w:pPr>
      <w:r w:rsidRPr="00087C3D">
        <w:rPr>
          <w:b/>
          <w:bCs/>
        </w:rPr>
        <w:t>Remove pgzrun.go()</w:t>
      </w:r>
    </w:p>
    <w:p w14:paraId="08C72D2C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Pygame Zero automatically handles the game loop, but in Pygame, you need to manually create one.</w:t>
      </w:r>
    </w:p>
    <w:p w14:paraId="5C1C98D8" w14:textId="77777777" w:rsidR="00087C3D" w:rsidRPr="00087C3D" w:rsidRDefault="00087C3D" w:rsidP="00087C3D">
      <w:pPr>
        <w:numPr>
          <w:ilvl w:val="0"/>
          <w:numId w:val="1"/>
        </w:numPr>
      </w:pPr>
      <w:r w:rsidRPr="00087C3D">
        <w:rPr>
          <w:b/>
          <w:bCs/>
        </w:rPr>
        <w:t>Initialize Pygame</w:t>
      </w:r>
    </w:p>
    <w:p w14:paraId="50208895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Replace pgzero.builtins functions with Pygame equivalents: </w:t>
      </w:r>
    </w:p>
    <w:p w14:paraId="0B24AE79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import pygame</w:t>
      </w:r>
    </w:p>
    <w:p w14:paraId="1946127B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pygame.init()</w:t>
      </w:r>
    </w:p>
    <w:p w14:paraId="303FA6D7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screen = pygame.display.set_mode((WIDTH, HEIGHT))</w:t>
      </w:r>
    </w:p>
    <w:p w14:paraId="14F05BC0" w14:textId="77777777" w:rsidR="00087C3D" w:rsidRPr="00087C3D" w:rsidRDefault="00087C3D" w:rsidP="00087C3D">
      <w:pPr>
        <w:numPr>
          <w:ilvl w:val="0"/>
          <w:numId w:val="1"/>
        </w:numPr>
      </w:pPr>
      <w:r w:rsidRPr="00087C3D">
        <w:rPr>
          <w:b/>
          <w:bCs/>
        </w:rPr>
        <w:lastRenderedPageBreak/>
        <w:t>Replace screen.draw with Pygame drawing functions</w:t>
      </w:r>
    </w:p>
    <w:p w14:paraId="63FC9FD4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Pygame Zero uses screen.draw.text(), screen.draw.circle(), etc.</w:t>
      </w:r>
    </w:p>
    <w:p w14:paraId="6D8C6201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Convert them to Pygame equivalents: </w:t>
      </w:r>
    </w:p>
    <w:p w14:paraId="3D989FF9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font = pygame.font.Font(None, 36)</w:t>
      </w:r>
    </w:p>
    <w:p w14:paraId="233DE49B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text = font.render("Hello, Pygame!", True, (255, 255, 255))</w:t>
      </w:r>
    </w:p>
    <w:p w14:paraId="1877DD49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screen.blit(text, (50, 50))</w:t>
      </w:r>
    </w:p>
    <w:p w14:paraId="4970FE3B" w14:textId="77777777" w:rsidR="00087C3D" w:rsidRPr="00087C3D" w:rsidRDefault="00087C3D" w:rsidP="00087C3D">
      <w:pPr>
        <w:numPr>
          <w:ilvl w:val="0"/>
          <w:numId w:val="1"/>
        </w:numPr>
      </w:pPr>
      <w:r w:rsidRPr="00087C3D">
        <w:rPr>
          <w:b/>
          <w:bCs/>
        </w:rPr>
        <w:t>Handle Events Manually</w:t>
      </w:r>
    </w:p>
    <w:p w14:paraId="0ED5E691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Pygame Zero automatically detects key presses, but in Pygame, you need an event loop: </w:t>
      </w:r>
    </w:p>
    <w:p w14:paraId="3EFB06F1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running = True</w:t>
      </w:r>
    </w:p>
    <w:p w14:paraId="3F462338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while running:</w:t>
      </w:r>
    </w:p>
    <w:p w14:paraId="00C1E2C1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    for event in pygame.event.get():</w:t>
      </w:r>
    </w:p>
    <w:p w14:paraId="2924BD90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        if event.type == pygame.QUIT:</w:t>
      </w:r>
    </w:p>
    <w:p w14:paraId="018900AE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            running = False</w:t>
      </w:r>
    </w:p>
    <w:p w14:paraId="7FEBB723" w14:textId="77777777" w:rsidR="00087C3D" w:rsidRPr="00087C3D" w:rsidRDefault="00087C3D" w:rsidP="00087C3D">
      <w:pPr>
        <w:numPr>
          <w:ilvl w:val="0"/>
          <w:numId w:val="1"/>
        </w:numPr>
      </w:pPr>
      <w:r w:rsidRPr="00087C3D">
        <w:rPr>
          <w:b/>
          <w:bCs/>
        </w:rPr>
        <w:t>Replace Actor Objects</w:t>
      </w:r>
    </w:p>
    <w:p w14:paraId="10DDAA73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Pygame Zero uses Actor("image"), but in Pygame, you load images manually: </w:t>
      </w:r>
    </w:p>
    <w:p w14:paraId="22E0B441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player = pygame.image.load("player.png")</w:t>
      </w:r>
    </w:p>
    <w:p w14:paraId="216FD71D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screen.blit(player, (x, y))</w:t>
      </w:r>
    </w:p>
    <w:p w14:paraId="5A9C4189" w14:textId="77777777" w:rsidR="00087C3D" w:rsidRPr="00087C3D" w:rsidRDefault="00087C3D" w:rsidP="00087C3D">
      <w:pPr>
        <w:numPr>
          <w:ilvl w:val="0"/>
          <w:numId w:val="1"/>
        </w:numPr>
      </w:pPr>
      <w:r w:rsidRPr="00087C3D">
        <w:rPr>
          <w:b/>
          <w:bCs/>
        </w:rPr>
        <w:t>Manually Update the Screen</w:t>
      </w:r>
    </w:p>
    <w:p w14:paraId="378B01FB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 xml:space="preserve">Pygame Zero automatically updates the screen, but in Pygame, you need: </w:t>
      </w:r>
    </w:p>
    <w:p w14:paraId="6AD7D286" w14:textId="77777777" w:rsidR="00087C3D" w:rsidRPr="00087C3D" w:rsidRDefault="00087C3D" w:rsidP="00087C3D">
      <w:pPr>
        <w:numPr>
          <w:ilvl w:val="1"/>
          <w:numId w:val="1"/>
        </w:numPr>
      </w:pPr>
      <w:r w:rsidRPr="00087C3D">
        <w:t>pygame.display.flip()</w:t>
      </w:r>
    </w:p>
    <w:p w14:paraId="3AC50D89" w14:textId="1A02B2FA" w:rsidR="00B01248" w:rsidRDefault="00B01248"/>
    <w:p w14:paraId="784F0C15" w14:textId="77777777" w:rsidR="00B01248" w:rsidRPr="00B01248" w:rsidRDefault="00B01248" w:rsidP="00B01248">
      <w:r w:rsidRPr="00B01248">
        <w:t xml:space="preserve">Great question! </w:t>
      </w:r>
      <w:r w:rsidRPr="00B01248">
        <w:rPr>
          <w:b/>
          <w:bCs/>
        </w:rPr>
        <w:t>Pygame Zero (pgzero)</w:t>
      </w:r>
      <w:r w:rsidRPr="00B01248">
        <w:t xml:space="preserve"> and </w:t>
      </w:r>
      <w:r w:rsidRPr="00B01248">
        <w:rPr>
          <w:b/>
          <w:bCs/>
        </w:rPr>
        <w:t>Pygame</w:t>
      </w:r>
      <w:r w:rsidRPr="00B01248">
        <w:t xml:space="preserve"> are both Python libraries for game development, but they serve different purposes and have distinct features.</w:t>
      </w:r>
    </w:p>
    <w:p w14:paraId="0B8F71F3" w14:textId="77777777" w:rsidR="00B01248" w:rsidRPr="00B01248" w:rsidRDefault="00B01248" w:rsidP="00B01248">
      <w:pPr>
        <w:rPr>
          <w:b/>
          <w:bCs/>
        </w:rPr>
      </w:pPr>
      <w:r w:rsidRPr="00B01248">
        <w:rPr>
          <w:b/>
          <w:bCs/>
        </w:rPr>
        <w:t>Key Differences:</w:t>
      </w:r>
    </w:p>
    <w:p w14:paraId="1913358C" w14:textId="77777777" w:rsidR="00B01248" w:rsidRPr="00B01248" w:rsidRDefault="00B01248" w:rsidP="00B01248">
      <w:pPr>
        <w:numPr>
          <w:ilvl w:val="0"/>
          <w:numId w:val="2"/>
        </w:numPr>
      </w:pPr>
      <w:r w:rsidRPr="00B01248">
        <w:rPr>
          <w:b/>
          <w:bCs/>
        </w:rPr>
        <w:t>Ease of Use</w:t>
      </w:r>
    </w:p>
    <w:p w14:paraId="10F9ED2A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 Zero</w:t>
      </w:r>
      <w:r w:rsidRPr="00B01248">
        <w:t xml:space="preserve"> is designed for beginners and removes a lot of boilerplate code.</w:t>
      </w:r>
    </w:p>
    <w:p w14:paraId="5F0C2BAA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</w:t>
      </w:r>
      <w:r w:rsidRPr="00B01248">
        <w:t xml:space="preserve"> requires more manual setup but offers greater flexibility.</w:t>
      </w:r>
    </w:p>
    <w:p w14:paraId="70F3F691" w14:textId="77777777" w:rsidR="00B01248" w:rsidRPr="00B01248" w:rsidRDefault="00B01248" w:rsidP="00B01248">
      <w:pPr>
        <w:numPr>
          <w:ilvl w:val="0"/>
          <w:numId w:val="2"/>
        </w:numPr>
      </w:pPr>
      <w:r w:rsidRPr="00B01248">
        <w:rPr>
          <w:b/>
          <w:bCs/>
        </w:rPr>
        <w:t>Game Loop Handling</w:t>
      </w:r>
    </w:p>
    <w:p w14:paraId="5A470266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 Zero</w:t>
      </w:r>
      <w:r w:rsidRPr="00B01248">
        <w:t xml:space="preserve"> automatically manages the game loop, so you don’t need to write while True loops.</w:t>
      </w:r>
    </w:p>
    <w:p w14:paraId="7133E848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</w:t>
      </w:r>
      <w:r w:rsidRPr="00B01248">
        <w:t xml:space="preserve"> requires you to manually handle events and screen updates.</w:t>
      </w:r>
    </w:p>
    <w:p w14:paraId="6F62FB34" w14:textId="77777777" w:rsidR="00B01248" w:rsidRPr="00B01248" w:rsidRDefault="00B01248" w:rsidP="00B01248">
      <w:pPr>
        <w:numPr>
          <w:ilvl w:val="0"/>
          <w:numId w:val="2"/>
        </w:numPr>
      </w:pPr>
      <w:r w:rsidRPr="00B01248">
        <w:rPr>
          <w:b/>
          <w:bCs/>
        </w:rPr>
        <w:t>Built-in Functions</w:t>
      </w:r>
    </w:p>
    <w:p w14:paraId="434BED35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 Zero</w:t>
      </w:r>
      <w:r w:rsidRPr="00B01248">
        <w:t xml:space="preserve"> provides simple functions like screen.draw.text() and Actor(), making it easier to create games quickly.</w:t>
      </w:r>
    </w:p>
    <w:p w14:paraId="52D7D2B5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</w:t>
      </w:r>
      <w:r w:rsidRPr="00B01248">
        <w:t xml:space="preserve"> requires explicit handling of images, fonts, and rendering.</w:t>
      </w:r>
    </w:p>
    <w:p w14:paraId="3CBB5C65" w14:textId="77777777" w:rsidR="00B01248" w:rsidRPr="00B01248" w:rsidRDefault="00B01248" w:rsidP="00B01248">
      <w:pPr>
        <w:numPr>
          <w:ilvl w:val="0"/>
          <w:numId w:val="2"/>
        </w:numPr>
      </w:pPr>
      <w:r w:rsidRPr="00B01248">
        <w:rPr>
          <w:b/>
          <w:bCs/>
        </w:rPr>
        <w:t>Customization &amp; Complexity</w:t>
      </w:r>
    </w:p>
    <w:p w14:paraId="7AD46515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 Zero</w:t>
      </w:r>
      <w:r w:rsidRPr="00B01248">
        <w:t xml:space="preserve"> is great for small projects and teaching programming.</w:t>
      </w:r>
    </w:p>
    <w:p w14:paraId="4136C107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</w:t>
      </w:r>
      <w:r w:rsidRPr="00B01248">
        <w:t xml:space="preserve"> is more powerful and allows for complex game mechanics.</w:t>
      </w:r>
    </w:p>
    <w:p w14:paraId="6C9800AF" w14:textId="77777777" w:rsidR="00B01248" w:rsidRPr="00B01248" w:rsidRDefault="00B01248" w:rsidP="00B01248">
      <w:pPr>
        <w:numPr>
          <w:ilvl w:val="0"/>
          <w:numId w:val="2"/>
        </w:numPr>
      </w:pPr>
      <w:r w:rsidRPr="00B01248">
        <w:rPr>
          <w:b/>
          <w:bCs/>
        </w:rPr>
        <w:t>Documentation &amp; Community</w:t>
      </w:r>
    </w:p>
    <w:p w14:paraId="1E5F1CEE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</w:t>
      </w:r>
      <w:r w:rsidRPr="00B01248">
        <w:t xml:space="preserve"> has a larger community and more tutorials available.</w:t>
      </w:r>
    </w:p>
    <w:p w14:paraId="41E5AAE8" w14:textId="77777777" w:rsidR="00B01248" w:rsidRPr="00B01248" w:rsidRDefault="00B01248" w:rsidP="00B01248">
      <w:pPr>
        <w:numPr>
          <w:ilvl w:val="1"/>
          <w:numId w:val="2"/>
        </w:numPr>
      </w:pPr>
      <w:r w:rsidRPr="00B01248">
        <w:rPr>
          <w:b/>
          <w:bCs/>
        </w:rPr>
        <w:t>Pygame Zero</w:t>
      </w:r>
      <w:r w:rsidRPr="00B01248">
        <w:t xml:space="preserve"> is newer and has fewer resources.</w:t>
      </w:r>
    </w:p>
    <w:p w14:paraId="22DA54F5" w14:textId="77777777" w:rsidR="00B01248" w:rsidRPr="00B01248" w:rsidRDefault="00B01248" w:rsidP="00B01248">
      <w:r w:rsidRPr="00B01248">
        <w:t xml:space="preserve">If you're just starting out, </w:t>
      </w:r>
      <w:r w:rsidRPr="00B01248">
        <w:rPr>
          <w:b/>
          <w:bCs/>
        </w:rPr>
        <w:t>Pygame Zero</w:t>
      </w:r>
      <w:r w:rsidRPr="00B01248">
        <w:t xml:space="preserve"> is a great way to learn game development. But if you want full control over your game, </w:t>
      </w:r>
      <w:r w:rsidRPr="00B01248">
        <w:rPr>
          <w:b/>
          <w:bCs/>
        </w:rPr>
        <w:t>Pygame</w:t>
      </w:r>
      <w:r w:rsidRPr="00B01248">
        <w:t xml:space="preserve"> is the better choice! </w:t>
      </w:r>
      <w:r w:rsidRPr="00B01248">
        <w:rPr>
          <w:rFonts w:ascii="Segoe UI Emoji" w:hAnsi="Segoe UI Emoji" w:cs="Segoe UI Emoji"/>
        </w:rPr>
        <w:t>🚀</w:t>
      </w:r>
    </w:p>
    <w:p w14:paraId="2CFA0A34" w14:textId="63EE106B" w:rsidR="00B01248" w:rsidRPr="00B01248" w:rsidRDefault="00B01248" w:rsidP="00B01248">
      <w:r w:rsidRPr="00B01248">
        <w:t xml:space="preserve">You can read more about the differences </w:t>
      </w:r>
      <w:hyperlink r:id="rId13" w:history="1">
        <w:r w:rsidRPr="00B01248">
          <w:rPr>
            <w:rStyle w:val="Hyperlink"/>
          </w:rPr>
          <w:t>here</w:t>
        </w:r>
      </w:hyperlink>
      <w:r w:rsidRPr="00B01248">
        <w:t xml:space="preserve"> and check out a discussion on Reddit </w:t>
      </w:r>
      <w:hyperlink r:id="rId14" w:history="1">
        <w:r w:rsidRPr="00B01248">
          <w:rPr>
            <w:rStyle w:val="Hyperlink"/>
          </w:rPr>
          <w:t>here</w:t>
        </w:r>
      </w:hyperlink>
      <w:r w:rsidRPr="00B01248">
        <w:t xml:space="preserve">. </w:t>
      </w:r>
    </w:p>
    <w:p w14:paraId="2873BDFF" w14:textId="77777777" w:rsidR="00B01248" w:rsidRDefault="00B01248"/>
    <w:p w14:paraId="6693B1F9" w14:textId="25C91EDE" w:rsidR="008762EF" w:rsidRDefault="008762EF" w:rsidP="008762EF">
      <w:pPr>
        <w:pStyle w:val="Heading2"/>
      </w:pPr>
      <w:r>
        <w:t>PyGame.</w:t>
      </w:r>
    </w:p>
    <w:p w14:paraId="150F0E5F" w14:textId="5BB43BDB" w:rsidR="008762EF" w:rsidRDefault="008762EF" w:rsidP="008762EF">
      <w:hyperlink r:id="rId15" w:history="1">
        <w:r w:rsidRPr="008762EF">
          <w:rPr>
            <w:rStyle w:val="Hyperlink"/>
          </w:rPr>
          <w:t>Making Games with Python &amp; Pygame</w:t>
        </w:r>
      </w:hyperlink>
    </w:p>
    <w:p w14:paraId="0135EB63" w14:textId="238CF766" w:rsidR="003017D3" w:rsidRDefault="003017D3" w:rsidP="008762EF">
      <w:r>
        <w:t>Podkladové informácie pre vytvorenie hier v PyGame.</w:t>
      </w:r>
    </w:p>
    <w:p w14:paraId="590C6255" w14:textId="457749C0" w:rsidR="008762EF" w:rsidRDefault="008762EF" w:rsidP="008762EF">
      <w:r>
        <w:t xml:space="preserve">Zdrojové kódy: </w:t>
      </w:r>
      <w:hyperlink r:id="rId16" w:history="1">
        <w:r w:rsidRPr="00AE5A46">
          <w:rPr>
            <w:rStyle w:val="Hyperlink"/>
          </w:rPr>
          <w:t>https://inventwithpython.com/pygame/downloads/</w:t>
        </w:r>
      </w:hyperlink>
      <w:r>
        <w:t xml:space="preserve"> </w:t>
      </w:r>
    </w:p>
    <w:p w14:paraId="61B4AA96" w14:textId="1A48F392" w:rsidR="008762EF" w:rsidRDefault="002B68AE" w:rsidP="008762EF">
      <w:r>
        <w:lastRenderedPageBreak/>
        <w:t>Iné zdroje:</w:t>
      </w:r>
    </w:p>
    <w:p w14:paraId="65BA9896" w14:textId="20B7E1FA" w:rsidR="002B68AE" w:rsidRDefault="002B68AE" w:rsidP="008762EF">
      <w:hyperlink r:id="rId17" w:history="1">
        <w:r w:rsidRPr="002B68AE">
          <w:rPr>
            <w:rStyle w:val="Hyperlink"/>
          </w:rPr>
          <w:t>KidsCanCode.org</w:t>
        </w:r>
      </w:hyperlink>
    </w:p>
    <w:p w14:paraId="14626F53" w14:textId="705551B1" w:rsidR="002B68AE" w:rsidRDefault="002B68AE" w:rsidP="008762EF">
      <w:hyperlink r:id="rId18" w:history="1">
        <w:r w:rsidRPr="002B68AE">
          <w:rPr>
            <w:rStyle w:val="Hyperlink"/>
          </w:rPr>
          <w:t>9 Easy Games to Make in Python (Perfect for Beginners)</w:t>
        </w:r>
      </w:hyperlink>
    </w:p>
    <w:p w14:paraId="26F76454" w14:textId="6ACDB63F" w:rsidR="002B68AE" w:rsidRDefault="002B68AE" w:rsidP="008762EF">
      <w:hyperlink r:id="rId19" w:history="1">
        <w:r w:rsidRPr="00DD0919">
          <w:rPr>
            <w:rStyle w:val="Hyperlink"/>
          </w:rPr>
          <w:t>https://www.sourcecodester.com/blog/14862/15-best-python-game-project-ideas-easy-learning.html</w:t>
        </w:r>
      </w:hyperlink>
    </w:p>
    <w:p w14:paraId="03F160E6" w14:textId="77777777" w:rsidR="002B68AE" w:rsidRDefault="002B68AE" w:rsidP="008762EF"/>
    <w:p w14:paraId="530239AD" w14:textId="109BAA0B" w:rsidR="00F334B8" w:rsidRDefault="002B68AE" w:rsidP="002B68AE">
      <w:pPr>
        <w:pStyle w:val="Heading3"/>
      </w:pPr>
      <w:r>
        <w:t>Snake.</w:t>
      </w:r>
    </w:p>
    <w:p w14:paraId="5B8276EF" w14:textId="5EFEBC7F" w:rsidR="002B68AE" w:rsidRDefault="002B68AE" w:rsidP="008762EF">
      <w:hyperlink r:id="rId20" w:history="1">
        <w:r w:rsidRPr="00DD0919">
          <w:rPr>
            <w:rStyle w:val="Hyperlink"/>
          </w:rPr>
          <w:t>https://pythongeeks.org/python-pygame-snake-game/</w:t>
        </w:r>
      </w:hyperlink>
    </w:p>
    <w:p w14:paraId="17971745" w14:textId="201FC373" w:rsidR="002B68AE" w:rsidRDefault="002B68AE" w:rsidP="008762EF">
      <w:hyperlink r:id="rId21" w:history="1">
        <w:r w:rsidRPr="002B68AE">
          <w:rPr>
            <w:rStyle w:val="Hyperlink"/>
          </w:rPr>
          <w:t>How to Make a Snake Game in Python - The Python Code</w:t>
        </w:r>
      </w:hyperlink>
    </w:p>
    <w:p w14:paraId="111F43BB" w14:textId="7C37350E" w:rsidR="002B68AE" w:rsidRPr="00BD6243" w:rsidRDefault="00581A4F" w:rsidP="008762EF">
      <w:pPr>
        <w:rPr>
          <w:b/>
          <w:bCs/>
        </w:rPr>
      </w:pPr>
      <w:hyperlink r:id="rId22" w:history="1">
        <w:r w:rsidRPr="00BD6243">
          <w:rPr>
            <w:rStyle w:val="Hyperlink"/>
            <w:b/>
            <w:bCs/>
            <w:color w:val="EE0000"/>
          </w:rPr>
          <w:t>Snake Game in Python – Using Pygame module | GeeksforGeeks</w:t>
        </w:r>
      </w:hyperlink>
    </w:p>
    <w:p w14:paraId="144FB443" w14:textId="77777777" w:rsidR="00581A4F" w:rsidRDefault="00581A4F" w:rsidP="008762EF"/>
    <w:p w14:paraId="6D19D0E0" w14:textId="480031AC" w:rsidR="00581A4F" w:rsidRDefault="00581A4F" w:rsidP="008762EF">
      <w:r>
        <w:t>Kódy.</w:t>
      </w:r>
    </w:p>
    <w:p w14:paraId="6EE45E71" w14:textId="1AA3E370" w:rsidR="00581A4F" w:rsidRDefault="00581A4F" w:rsidP="008762EF">
      <w:hyperlink r:id="rId23" w:history="1">
        <w:r w:rsidRPr="00581A4F">
          <w:rPr>
            <w:rStyle w:val="Hyperlink"/>
          </w:rPr>
          <w:t>snake_ai/snake.py at 6e90078913f407b86c70aff1466a502352d7df7f · lfigil/snake_ai</w:t>
        </w:r>
      </w:hyperlink>
    </w:p>
    <w:p w14:paraId="2E0A237A" w14:textId="7CCAE17E" w:rsidR="00581A4F" w:rsidRDefault="00581A4F" w:rsidP="008762EF">
      <w:hyperlink r:id="rId24" w:history="1">
        <w:r w:rsidRPr="00581A4F">
          <w:rPr>
            <w:rStyle w:val="Hyperlink"/>
          </w:rPr>
          <w:t>Python_Snake/Snake.py at 7c16d628dafcd1f256361e9e5e2df86ceab522ab · TanZeus/Python_Snake</w:t>
        </w:r>
      </w:hyperlink>
    </w:p>
    <w:p w14:paraId="4D2F548C" w14:textId="708C04F9" w:rsidR="00581A4F" w:rsidRDefault="00581A4F" w:rsidP="008762EF">
      <w:hyperlink r:id="rId25" w:history="1">
        <w:r w:rsidRPr="00581A4F">
          <w:rPr>
            <w:rStyle w:val="Hyperlink"/>
          </w:rPr>
          <w:t>SnakeGame/game.py at b2b6e9f046f2e611f9f2bb2ba6880303a77100d2 · a276me/SnakeGame</w:t>
        </w:r>
      </w:hyperlink>
    </w:p>
    <w:p w14:paraId="3D7D6A69" w14:textId="77777777" w:rsidR="00581A4F" w:rsidRDefault="00581A4F" w:rsidP="008762EF"/>
    <w:p w14:paraId="73903FEC" w14:textId="77777777" w:rsidR="00E80578" w:rsidRDefault="00E80578" w:rsidP="008762EF"/>
    <w:sectPr w:rsidR="00E8057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ECF63" w14:textId="77777777" w:rsidR="00FB58CC" w:rsidRDefault="00FB58CC" w:rsidP="008762EF">
      <w:r>
        <w:separator/>
      </w:r>
    </w:p>
  </w:endnote>
  <w:endnote w:type="continuationSeparator" w:id="0">
    <w:p w14:paraId="3AC71211" w14:textId="77777777" w:rsidR="00FB58CC" w:rsidRDefault="00FB58CC" w:rsidP="00876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5EF6" w14:textId="77777777" w:rsidR="008762EF" w:rsidRDefault="00876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E683" w14:textId="78B0FB26" w:rsidR="008762EF" w:rsidRDefault="008762EF" w:rsidP="008762EF">
    <w:pPr>
      <w:pStyle w:val="Footer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44674" w14:textId="77777777" w:rsidR="008762EF" w:rsidRDefault="00876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7BDFE" w14:textId="77777777" w:rsidR="00FB58CC" w:rsidRDefault="00FB58CC" w:rsidP="008762EF">
      <w:r>
        <w:separator/>
      </w:r>
    </w:p>
  </w:footnote>
  <w:footnote w:type="continuationSeparator" w:id="0">
    <w:p w14:paraId="33EE4ACC" w14:textId="77777777" w:rsidR="00FB58CC" w:rsidRDefault="00FB58CC" w:rsidP="00876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9354" w14:textId="77777777" w:rsidR="008762EF" w:rsidRDefault="00876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7E8C3" w14:textId="77777777" w:rsidR="008762EF" w:rsidRDefault="008762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09C8" w14:textId="77777777" w:rsidR="008762EF" w:rsidRDefault="00876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A42"/>
    <w:multiLevelType w:val="multilevel"/>
    <w:tmpl w:val="E6EC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B4755"/>
    <w:multiLevelType w:val="multilevel"/>
    <w:tmpl w:val="809E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837350">
    <w:abstractNumId w:val="0"/>
  </w:num>
  <w:num w:numId="2" w16cid:durableId="89485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98"/>
    <w:rsid w:val="00087C3D"/>
    <w:rsid w:val="0009710F"/>
    <w:rsid w:val="00103F7D"/>
    <w:rsid w:val="002670E9"/>
    <w:rsid w:val="002822F7"/>
    <w:rsid w:val="0028760F"/>
    <w:rsid w:val="002B68AE"/>
    <w:rsid w:val="003017D3"/>
    <w:rsid w:val="00315B65"/>
    <w:rsid w:val="003E4694"/>
    <w:rsid w:val="004A25AA"/>
    <w:rsid w:val="004B148D"/>
    <w:rsid w:val="00522D98"/>
    <w:rsid w:val="00581A4F"/>
    <w:rsid w:val="005B0298"/>
    <w:rsid w:val="00656293"/>
    <w:rsid w:val="007A2BCA"/>
    <w:rsid w:val="007E1611"/>
    <w:rsid w:val="00825F61"/>
    <w:rsid w:val="008762EF"/>
    <w:rsid w:val="008E7053"/>
    <w:rsid w:val="00924767"/>
    <w:rsid w:val="0096612B"/>
    <w:rsid w:val="009E320B"/>
    <w:rsid w:val="00A86405"/>
    <w:rsid w:val="00AF6858"/>
    <w:rsid w:val="00B01248"/>
    <w:rsid w:val="00BD6243"/>
    <w:rsid w:val="00BF0124"/>
    <w:rsid w:val="00C23B63"/>
    <w:rsid w:val="00DA41A2"/>
    <w:rsid w:val="00E80578"/>
    <w:rsid w:val="00EE47E6"/>
    <w:rsid w:val="00F059C9"/>
    <w:rsid w:val="00F334B8"/>
    <w:rsid w:val="00FA7B99"/>
    <w:rsid w:val="00FB58CC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4F7F"/>
  <w15:chartTrackingRefBased/>
  <w15:docId w15:val="{8DA572B8-3059-46E9-A8CD-47FB221A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4F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405"/>
    <w:pPr>
      <w:keepNext/>
      <w:keepLines/>
      <w:spacing w:before="160" w:after="80"/>
      <w:outlineLvl w:val="2"/>
    </w:pPr>
    <w:rPr>
      <w:rFonts w:eastAsiaTheme="majorEastAsia" w:cstheme="majorBidi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d">
    <w:name w:val="Kód"/>
    <w:basedOn w:val="Normal"/>
    <w:link w:val="KdChar"/>
    <w:qFormat/>
    <w:rsid w:val="00EE47E6"/>
    <w:rPr>
      <w:rFonts w:ascii="Courier New" w:hAnsi="Courier New" w:cs="Courier New"/>
      <w:sz w:val="20"/>
    </w:rPr>
  </w:style>
  <w:style w:type="character" w:customStyle="1" w:styleId="KdChar">
    <w:name w:val="Kód Char"/>
    <w:basedOn w:val="DefaultParagraphFont"/>
    <w:link w:val="Kd"/>
    <w:rsid w:val="00EE47E6"/>
    <w:rPr>
      <w:rFonts w:ascii="Courier New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1248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C3D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405"/>
    <w:rPr>
      <w:rFonts w:eastAsiaTheme="majorEastAsia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D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D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D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4F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62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F"/>
  </w:style>
  <w:style w:type="paragraph" w:styleId="Footer">
    <w:name w:val="footer"/>
    <w:basedOn w:val="Normal"/>
    <w:link w:val="FooterChar"/>
    <w:uiPriority w:val="99"/>
    <w:unhideWhenUsed/>
    <w:rsid w:val="008762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.pythonforengineers.com/blog/gaming-in-python-pygame-vs-arcade-vs-pygame-zero/" TargetMode="External"/><Relationship Id="rId18" Type="http://schemas.openxmlformats.org/officeDocument/2006/relationships/hyperlink" Target="https://www.idtech.com/blog/easy-games-to-make-in-python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hepythoncode.com/article/make-a-snake-game-with-pygame-in-python" TargetMode="External"/><Relationship Id="rId7" Type="http://schemas.openxmlformats.org/officeDocument/2006/relationships/hyperlink" Target="https://geekflare.com/dev/python-game-development-libraries-frameworks/" TargetMode="External"/><Relationship Id="rId12" Type="http://schemas.openxmlformats.org/officeDocument/2006/relationships/hyperlink" Target="https://github.com/lordmauve/pgzero" TargetMode="External"/><Relationship Id="rId17" Type="http://schemas.openxmlformats.org/officeDocument/2006/relationships/hyperlink" Target="https://kidscancode.org/lessons/" TargetMode="External"/><Relationship Id="rId25" Type="http://schemas.openxmlformats.org/officeDocument/2006/relationships/hyperlink" Target="https://github.com/a276me/SnakeGame/blob/b2b6e9f046f2e611f9f2bb2ba6880303a77100d2/game.p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ventwithpython.com/pygame/downloads/" TargetMode="External"/><Relationship Id="rId20" Type="http://schemas.openxmlformats.org/officeDocument/2006/relationships/hyperlink" Target="https://pythongeeks.org/python-pygame-snake-game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tICmt9Rs38&amp;list=PLUjR0nhln8ubHF8yQe0kly1_00sM8S8Pv&amp;index=2" TargetMode="External"/><Relationship Id="rId24" Type="http://schemas.openxmlformats.org/officeDocument/2006/relationships/hyperlink" Target="https://github.com/TanZeus/Python_Snake/blob/7c16d628dafcd1f256361e9e5e2df86ceab522ab/Snake.p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nventwithpython.com/pygame/" TargetMode="External"/><Relationship Id="rId23" Type="http://schemas.openxmlformats.org/officeDocument/2006/relationships/hyperlink" Target="https://github.com/lfigil/snake_ai/blob/6e90078913f407b86c70aff1466a502352d7df7f/snake.py" TargetMode="External"/><Relationship Id="rId28" Type="http://schemas.openxmlformats.org/officeDocument/2006/relationships/footer" Target="footer1.xml"/><Relationship Id="rId10" Type="http://schemas.openxmlformats.org/officeDocument/2006/relationships/hyperlink" Target="http://programarcadegames.com/" TargetMode="External"/><Relationship Id="rId19" Type="http://schemas.openxmlformats.org/officeDocument/2006/relationships/hyperlink" Target="https://www.sourcecodester.com/blog/14862/15-best-python-game-project-ideas-easy-learning.html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AKatTpNSNQ&amp;list=PLE3D1A71BB598FEF6" TargetMode="External"/><Relationship Id="rId14" Type="http://schemas.openxmlformats.org/officeDocument/2006/relationships/hyperlink" Target="https://www.reddit.com/r/learnpython/comments/hhbye4/pygame_or_pygame_zero/" TargetMode="External"/><Relationship Id="rId22" Type="http://schemas.openxmlformats.org/officeDocument/2006/relationships/hyperlink" Target="https://www.geeksforgeeks.org/snake-game-in-python-using-pygame-module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ww.pygame.org/wiki/tutorial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bor\Documents\Custom%20Office%20Templates\controlRTH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controlRTHS.dotm</Template>
  <TotalTime>228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15</cp:revision>
  <dcterms:created xsi:type="dcterms:W3CDTF">2025-05-16T12:52:00Z</dcterms:created>
  <dcterms:modified xsi:type="dcterms:W3CDTF">2025-05-28T06:01:00Z</dcterms:modified>
</cp:coreProperties>
</file>